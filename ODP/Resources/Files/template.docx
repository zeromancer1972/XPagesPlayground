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27" w:rsidRPr="00AB5099" w:rsidRDefault="00AB5099">
      <w:pPr>
        <w:rPr>
          <w:lang w:val="en-US"/>
        </w:rPr>
      </w:pPr>
      <w:r w:rsidRPr="00AB5099">
        <w:rPr>
          <w:lang w:val="en-US"/>
        </w:rPr>
        <w:t>This is a demo for POI4Xpages</w:t>
      </w:r>
    </w:p>
    <w:p w:rsidR="00AB5099" w:rsidRDefault="00AB5099">
      <w:pPr>
        <w:rPr>
          <w:lang w:val="en-US"/>
        </w:rPr>
      </w:pPr>
      <w:r>
        <w:rPr>
          <w:lang w:val="en-US"/>
        </w:rPr>
        <w:t>Hello, my name is &lt;&lt;name&gt;&gt;</w:t>
      </w:r>
    </w:p>
    <w:p w:rsidR="00507CE4" w:rsidRDefault="00507CE4">
      <w:pPr>
        <w:rPr>
          <w:lang w:val="en-US"/>
        </w:rPr>
      </w:pPr>
    </w:p>
    <w:p w:rsidR="00507CE4" w:rsidRPr="00AB5099" w:rsidRDefault="00507CE4">
      <w:pPr>
        <w:rPr>
          <w:lang w:val="en-US"/>
        </w:rPr>
      </w:pPr>
      <w:r>
        <w:rPr>
          <w:lang w:val="en-US"/>
        </w:rPr>
        <w:t>This is the second bookmark: &lt;&lt;second&gt;&gt;</w:t>
      </w:r>
      <w:bookmarkStart w:id="0" w:name="_GoBack"/>
      <w:bookmarkEnd w:id="0"/>
    </w:p>
    <w:sectPr w:rsidR="00507CE4" w:rsidRPr="00AB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3C"/>
    <w:rsid w:val="00507CE4"/>
    <w:rsid w:val="00776E3C"/>
    <w:rsid w:val="00AB5099"/>
    <w:rsid w:val="00C23727"/>
    <w:rsid w:val="00F0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15FD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15FD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esktop\POI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dcterms:created xsi:type="dcterms:W3CDTF">2013-10-04T15:58:00Z</dcterms:created>
  <dcterms:modified xsi:type="dcterms:W3CDTF">2014-03-18T09:50:00Z</dcterms:modified>
</cp:coreProperties>
</file>